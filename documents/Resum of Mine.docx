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4EF" w:rsidRDefault="007624EF" w:rsidP="00A0023C">
      <w:pPr>
        <w:pStyle w:val="Name"/>
      </w:pPr>
    </w:p>
    <w:p w:rsidR="00871B6F" w:rsidRDefault="00C2005B" w:rsidP="00106593">
      <w:pPr>
        <w:pStyle w:val="Name"/>
      </w:pPr>
      <w:hyperlink r:id="rId8" w:history="1">
        <w:r w:rsidR="00DA0F29" w:rsidRPr="00DA0F29">
          <w:rPr>
            <w:rStyle w:val="Hyperlink"/>
          </w:rPr>
          <w:t>MD AL- AMIN</w:t>
        </w:r>
      </w:hyperlink>
    </w:p>
    <w:p w:rsidR="00871B6F" w:rsidRPr="00DE306E" w:rsidRDefault="00E85651" w:rsidP="00A0023C">
      <w:pPr>
        <w:pStyle w:val="Name"/>
        <w:rPr>
          <w:rFonts w:ascii="Calibri Light" w:hAnsi="Calibri Light" w:cs="Arial"/>
          <w:u w:val="single"/>
        </w:rPr>
      </w:pPr>
      <w:r>
        <w:t xml:space="preserve">           </w:t>
      </w:r>
      <w:r w:rsidR="0029351E" w:rsidRPr="003D1771">
        <w:rPr>
          <w:rFonts w:ascii="Calibri Light" w:hAnsi="Calibri Light" w:cs="Arial"/>
          <w:color w:val="4FA274" w:themeColor="accent5"/>
          <w:u w:val="single"/>
        </w:rPr>
        <w:t>HOSSAIN</w:t>
      </w:r>
    </w:p>
    <w:p w:rsidR="007624EF" w:rsidRDefault="007624EF" w:rsidP="00A0023C">
      <w:pPr>
        <w:pStyle w:val="Name"/>
      </w:pPr>
    </w:p>
    <w:p w:rsidR="00A0023C" w:rsidRDefault="004637E6" w:rsidP="004637E6">
      <w:pPr>
        <w:pStyle w:val="Heading1"/>
      </w:pPr>
      <w:r w:rsidRPr="00D836D2">
        <w:rPr>
          <w:color w:val="7030A0"/>
        </w:rPr>
        <w:t>Objectives</w:t>
      </w:r>
      <w:r>
        <w:t xml:space="preserve"> </w:t>
      </w:r>
    </w:p>
    <w:p w:rsidR="007E597B" w:rsidRPr="00C94E64" w:rsidRDefault="001B2213" w:rsidP="00C32C5E">
      <w:pPr>
        <w:pStyle w:val="ContactInfo"/>
        <w:numPr>
          <w:ilvl w:val="0"/>
          <w:numId w:val="18"/>
        </w:numPr>
        <w:rPr>
          <w:b/>
          <w:bCs/>
          <w:color w:val="00B050"/>
          <w:szCs w:val="24"/>
          <w:vertAlign w:val="superscript"/>
        </w:rPr>
      </w:pPr>
      <w:r w:rsidRPr="00C94E64">
        <w:rPr>
          <w:b/>
          <w:bCs/>
          <w:color w:val="00B050"/>
          <w:szCs w:val="24"/>
          <w:vertAlign w:val="superscript"/>
        </w:rPr>
        <w:t xml:space="preserve">To </w:t>
      </w:r>
      <w:r w:rsidR="00DD720B" w:rsidRPr="00C94E64">
        <w:rPr>
          <w:b/>
          <w:bCs/>
          <w:color w:val="00B050"/>
          <w:szCs w:val="24"/>
          <w:vertAlign w:val="superscript"/>
        </w:rPr>
        <w:t>utilize</w:t>
      </w:r>
      <w:r w:rsidR="00784579" w:rsidRPr="00C94E64">
        <w:rPr>
          <w:b/>
          <w:bCs/>
          <w:color w:val="00B050"/>
          <w:szCs w:val="24"/>
          <w:vertAlign w:val="superscript"/>
        </w:rPr>
        <w:t xml:space="preserve"> the capabilities </w:t>
      </w:r>
      <w:proofErr w:type="spellStart"/>
      <w:r w:rsidR="00632378" w:rsidRPr="00C94E64">
        <w:rPr>
          <w:b/>
          <w:bCs/>
          <w:color w:val="00B050"/>
          <w:szCs w:val="24"/>
          <w:vertAlign w:val="superscript"/>
        </w:rPr>
        <w:t>pasesed</w:t>
      </w:r>
      <w:proofErr w:type="spellEnd"/>
      <w:r w:rsidR="00632378" w:rsidRPr="00C94E64">
        <w:rPr>
          <w:b/>
          <w:bCs/>
          <w:color w:val="00B050"/>
          <w:szCs w:val="24"/>
          <w:vertAlign w:val="superscript"/>
        </w:rPr>
        <w:t xml:space="preserve"> up</w:t>
      </w:r>
      <w:r w:rsidR="00CF06EB" w:rsidRPr="00C94E64">
        <w:rPr>
          <w:b/>
          <w:bCs/>
          <w:color w:val="00B050"/>
          <w:szCs w:val="24"/>
          <w:vertAlign w:val="superscript"/>
        </w:rPr>
        <w:t xml:space="preserve"> to optimum</w:t>
      </w:r>
      <w:r w:rsidR="00E52B54" w:rsidRPr="00C94E64">
        <w:rPr>
          <w:b/>
          <w:bCs/>
          <w:color w:val="00B050"/>
          <w:szCs w:val="24"/>
          <w:vertAlign w:val="superscript"/>
        </w:rPr>
        <w:t xml:space="preserve"> </w:t>
      </w:r>
      <w:r w:rsidR="00AB5D54" w:rsidRPr="00C94E64">
        <w:rPr>
          <w:b/>
          <w:bCs/>
          <w:color w:val="00B050"/>
          <w:szCs w:val="24"/>
          <w:vertAlign w:val="superscript"/>
        </w:rPr>
        <w:t xml:space="preserve"> level of </w:t>
      </w:r>
      <w:r w:rsidR="00FC1EC0" w:rsidRPr="00C94E64">
        <w:rPr>
          <w:b/>
          <w:bCs/>
          <w:color w:val="00B050"/>
          <w:szCs w:val="24"/>
          <w:vertAlign w:val="superscript"/>
        </w:rPr>
        <w:t>honesty.</w:t>
      </w:r>
    </w:p>
    <w:p w:rsidR="00FC1EC0" w:rsidRPr="00C94E64" w:rsidRDefault="00A261B5" w:rsidP="00C32C5E">
      <w:pPr>
        <w:pStyle w:val="ContactInfo"/>
        <w:numPr>
          <w:ilvl w:val="0"/>
          <w:numId w:val="18"/>
        </w:numPr>
        <w:rPr>
          <w:b/>
          <w:bCs/>
          <w:color w:val="00B050"/>
          <w:szCs w:val="24"/>
          <w:vertAlign w:val="superscript"/>
        </w:rPr>
      </w:pPr>
      <w:r w:rsidRPr="00C94E64">
        <w:rPr>
          <w:b/>
          <w:bCs/>
          <w:color w:val="00B050"/>
          <w:szCs w:val="24"/>
          <w:vertAlign w:val="superscript"/>
        </w:rPr>
        <w:t xml:space="preserve">Crowd management </w:t>
      </w:r>
      <w:r w:rsidR="009B40C9" w:rsidRPr="00C94E64">
        <w:rPr>
          <w:b/>
          <w:bCs/>
          <w:color w:val="00B050"/>
          <w:szCs w:val="24"/>
          <w:vertAlign w:val="superscript"/>
        </w:rPr>
        <w:t>&amp;</w:t>
      </w:r>
      <w:r w:rsidR="00DD6C50" w:rsidRPr="00C94E64">
        <w:rPr>
          <w:b/>
          <w:bCs/>
          <w:color w:val="00B050"/>
          <w:szCs w:val="24"/>
          <w:vertAlign w:val="superscript"/>
        </w:rPr>
        <w:t xml:space="preserve"> dynamic </w:t>
      </w:r>
      <w:r w:rsidR="009B40C9" w:rsidRPr="00C94E64">
        <w:rPr>
          <w:b/>
          <w:bCs/>
          <w:color w:val="00B050"/>
          <w:szCs w:val="24"/>
          <w:vertAlign w:val="superscript"/>
        </w:rPr>
        <w:t xml:space="preserve"> </w:t>
      </w:r>
      <w:r w:rsidR="003D3BC1" w:rsidRPr="00C94E64">
        <w:rPr>
          <w:b/>
          <w:bCs/>
          <w:color w:val="00B050"/>
          <w:szCs w:val="24"/>
          <w:vertAlign w:val="superscript"/>
        </w:rPr>
        <w:t>patience</w:t>
      </w:r>
      <w:r w:rsidR="00DD6C50" w:rsidRPr="00C94E64">
        <w:rPr>
          <w:b/>
          <w:bCs/>
          <w:color w:val="00B050"/>
          <w:szCs w:val="24"/>
          <w:vertAlign w:val="superscript"/>
        </w:rPr>
        <w:t>.</w:t>
      </w:r>
    </w:p>
    <w:p w:rsidR="009B40C9" w:rsidRPr="00C94E64" w:rsidRDefault="001D342A" w:rsidP="00C32C5E">
      <w:pPr>
        <w:pStyle w:val="ContactInfo"/>
        <w:numPr>
          <w:ilvl w:val="0"/>
          <w:numId w:val="18"/>
        </w:numPr>
        <w:rPr>
          <w:b/>
          <w:bCs/>
          <w:color w:val="00B050"/>
          <w:szCs w:val="24"/>
          <w:vertAlign w:val="superscript"/>
        </w:rPr>
      </w:pPr>
      <w:r w:rsidRPr="00C94E64">
        <w:rPr>
          <w:b/>
          <w:bCs/>
          <w:color w:val="00B050"/>
          <w:szCs w:val="24"/>
          <w:vertAlign w:val="superscript"/>
        </w:rPr>
        <w:t xml:space="preserve">Finding problems </w:t>
      </w:r>
      <w:r w:rsidR="002E7C62" w:rsidRPr="00C94E64">
        <w:rPr>
          <w:b/>
          <w:bCs/>
          <w:color w:val="00B050"/>
          <w:szCs w:val="24"/>
          <w:vertAlign w:val="superscript"/>
        </w:rPr>
        <w:t>and trouble shooting skills</w:t>
      </w:r>
      <w:r w:rsidR="00451B88" w:rsidRPr="00C94E64">
        <w:rPr>
          <w:b/>
          <w:bCs/>
          <w:color w:val="00B050"/>
          <w:szCs w:val="24"/>
          <w:vertAlign w:val="superscript"/>
        </w:rPr>
        <w:t>.</w:t>
      </w:r>
    </w:p>
    <w:p w:rsidR="00451B88" w:rsidRPr="00C94E64" w:rsidRDefault="00226E7D" w:rsidP="00C32C5E">
      <w:pPr>
        <w:pStyle w:val="ContactInfo"/>
        <w:numPr>
          <w:ilvl w:val="0"/>
          <w:numId w:val="18"/>
        </w:numPr>
        <w:rPr>
          <w:b/>
          <w:bCs/>
          <w:color w:val="00B050"/>
          <w:szCs w:val="24"/>
          <w:vertAlign w:val="superscript"/>
        </w:rPr>
      </w:pPr>
      <w:r w:rsidRPr="00C94E64">
        <w:rPr>
          <w:b/>
          <w:bCs/>
          <w:color w:val="00B050"/>
          <w:szCs w:val="24"/>
          <w:vertAlign w:val="superscript"/>
        </w:rPr>
        <w:t xml:space="preserve">I always </w:t>
      </w:r>
      <w:r w:rsidR="00A21301" w:rsidRPr="00C94E64">
        <w:rPr>
          <w:b/>
          <w:bCs/>
          <w:color w:val="00B050"/>
          <w:szCs w:val="24"/>
          <w:vertAlign w:val="superscript"/>
        </w:rPr>
        <w:t xml:space="preserve">try </w:t>
      </w:r>
      <w:r w:rsidRPr="00C94E64">
        <w:rPr>
          <w:b/>
          <w:bCs/>
          <w:color w:val="00B050"/>
          <w:szCs w:val="24"/>
          <w:vertAlign w:val="superscript"/>
        </w:rPr>
        <w:t>To be a logical thinking person.</w:t>
      </w:r>
    </w:p>
    <w:p w:rsidR="00A21301" w:rsidRPr="00C94E64" w:rsidRDefault="00A21301" w:rsidP="00C32C5E">
      <w:pPr>
        <w:pStyle w:val="ContactInfo"/>
        <w:numPr>
          <w:ilvl w:val="0"/>
          <w:numId w:val="18"/>
        </w:numPr>
        <w:rPr>
          <w:b/>
          <w:bCs/>
          <w:color w:val="00B050"/>
          <w:szCs w:val="24"/>
          <w:vertAlign w:val="superscript"/>
        </w:rPr>
      </w:pPr>
      <w:r w:rsidRPr="00C94E64">
        <w:rPr>
          <w:b/>
          <w:bCs/>
          <w:color w:val="00B050"/>
          <w:szCs w:val="24"/>
          <w:vertAlign w:val="superscript"/>
        </w:rPr>
        <w:t xml:space="preserve">Target achieve </w:t>
      </w:r>
      <w:r w:rsidR="00CD3C5E" w:rsidRPr="00C94E64">
        <w:rPr>
          <w:b/>
          <w:bCs/>
          <w:color w:val="00B050"/>
          <w:szCs w:val="24"/>
          <w:vertAlign w:val="superscript"/>
        </w:rPr>
        <w:t xml:space="preserve">using </w:t>
      </w:r>
      <w:r w:rsidR="00A3036F" w:rsidRPr="00C94E64">
        <w:rPr>
          <w:b/>
          <w:bCs/>
          <w:color w:val="00B050"/>
          <w:szCs w:val="24"/>
          <w:vertAlign w:val="superscript"/>
        </w:rPr>
        <w:t xml:space="preserve">study </w:t>
      </w:r>
      <w:r w:rsidR="00AD769E" w:rsidRPr="00C94E64">
        <w:rPr>
          <w:b/>
          <w:bCs/>
          <w:color w:val="00B050"/>
          <w:szCs w:val="24"/>
          <w:vertAlign w:val="superscript"/>
        </w:rPr>
        <w:t xml:space="preserve">the status </w:t>
      </w:r>
      <w:r w:rsidR="003B45A0" w:rsidRPr="00C94E64">
        <w:rPr>
          <w:b/>
          <w:bCs/>
          <w:color w:val="00B050"/>
          <w:szCs w:val="24"/>
          <w:vertAlign w:val="superscript"/>
        </w:rPr>
        <w:t xml:space="preserve">of the </w:t>
      </w:r>
      <w:r w:rsidR="00A3036F" w:rsidRPr="00C94E64">
        <w:rPr>
          <w:b/>
          <w:bCs/>
          <w:color w:val="00B050"/>
          <w:szCs w:val="24"/>
          <w:vertAlign w:val="superscript"/>
        </w:rPr>
        <w:t>past</w:t>
      </w:r>
      <w:r w:rsidR="003B45A0" w:rsidRPr="00C94E64">
        <w:rPr>
          <w:b/>
          <w:bCs/>
          <w:color w:val="00B050"/>
          <w:szCs w:val="24"/>
          <w:vertAlign w:val="superscript"/>
        </w:rPr>
        <w:t xml:space="preserve"> conditions &amp; failure</w:t>
      </w:r>
      <w:r w:rsidR="00CC1AC9" w:rsidRPr="00C94E64">
        <w:rPr>
          <w:b/>
          <w:bCs/>
          <w:color w:val="00B050"/>
          <w:szCs w:val="24"/>
          <w:vertAlign w:val="superscript"/>
        </w:rPr>
        <w:t xml:space="preserve"> project.</w:t>
      </w:r>
    </w:p>
    <w:p w:rsidR="00706ECA" w:rsidRDefault="00110AE0">
      <w:pPr>
        <w:pStyle w:val="Heading1"/>
      </w:pPr>
      <w:r w:rsidRPr="00710E8C">
        <w:rPr>
          <w:color w:val="7030A0"/>
        </w:rPr>
        <w:t>Personal information</w:t>
      </w:r>
      <w:r>
        <w:t xml:space="preserve"> </w:t>
      </w:r>
    </w:p>
    <w:p w:rsidR="00706ECA" w:rsidRPr="00F363ED" w:rsidRDefault="00973203" w:rsidP="00973203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>Father's Name</w:t>
      </w:r>
      <w:r w:rsidR="00D5087C" w:rsidRPr="00F363ED">
        <w:rPr>
          <w:color w:val="00B0F0"/>
          <w:sz w:val="24"/>
          <w:szCs w:val="24"/>
        </w:rPr>
        <w:t xml:space="preserve">        </w:t>
      </w:r>
      <w:r w:rsidRPr="00F363ED">
        <w:rPr>
          <w:color w:val="00B0F0"/>
          <w:sz w:val="24"/>
          <w:szCs w:val="24"/>
        </w:rPr>
        <w:t xml:space="preserve"> </w:t>
      </w:r>
      <w:r w:rsidR="005728AB" w:rsidRPr="00F363ED">
        <w:rPr>
          <w:color w:val="00B0F0"/>
          <w:sz w:val="24"/>
          <w:szCs w:val="24"/>
        </w:rPr>
        <w:t xml:space="preserve"> </w:t>
      </w:r>
      <w:r w:rsidRPr="00F363ED">
        <w:rPr>
          <w:color w:val="00B0F0"/>
          <w:sz w:val="24"/>
          <w:szCs w:val="24"/>
        </w:rPr>
        <w:t xml:space="preserve">: </w:t>
      </w:r>
      <w:proofErr w:type="spellStart"/>
      <w:r w:rsidRPr="00F363ED">
        <w:rPr>
          <w:color w:val="00B0F0"/>
          <w:sz w:val="24"/>
          <w:szCs w:val="24"/>
        </w:rPr>
        <w:t>Sherajul</w:t>
      </w:r>
      <w:proofErr w:type="spellEnd"/>
      <w:r w:rsidRPr="00F363ED">
        <w:rPr>
          <w:color w:val="00B0F0"/>
          <w:sz w:val="24"/>
          <w:szCs w:val="24"/>
        </w:rPr>
        <w:t xml:space="preserve"> Islam.</w:t>
      </w:r>
    </w:p>
    <w:p w:rsidR="00973203" w:rsidRPr="00F363ED" w:rsidRDefault="00973203" w:rsidP="00973203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Mother's Name </w:t>
      </w:r>
      <w:r w:rsidR="00D5087C" w:rsidRPr="00F363ED">
        <w:rPr>
          <w:color w:val="00B0F0"/>
          <w:sz w:val="24"/>
          <w:szCs w:val="24"/>
        </w:rPr>
        <w:t xml:space="preserve">        </w:t>
      </w:r>
      <w:r w:rsidRPr="00F363ED">
        <w:rPr>
          <w:color w:val="00B0F0"/>
          <w:sz w:val="24"/>
          <w:szCs w:val="24"/>
        </w:rPr>
        <w:t xml:space="preserve">: </w:t>
      </w:r>
      <w:proofErr w:type="spellStart"/>
      <w:r w:rsidRPr="00F363ED">
        <w:rPr>
          <w:color w:val="00B0F0"/>
          <w:sz w:val="24"/>
          <w:szCs w:val="24"/>
        </w:rPr>
        <w:t>Rasheda</w:t>
      </w:r>
      <w:proofErr w:type="spellEnd"/>
      <w:r w:rsidRPr="00F363ED">
        <w:rPr>
          <w:color w:val="00B0F0"/>
          <w:sz w:val="24"/>
          <w:szCs w:val="24"/>
        </w:rPr>
        <w:t xml:space="preserve"> Begum.</w:t>
      </w:r>
    </w:p>
    <w:p w:rsidR="00C84392" w:rsidRPr="00F363ED" w:rsidRDefault="00C84392" w:rsidP="00973203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Date of Birth    </w:t>
      </w:r>
      <w:r w:rsidR="00713729" w:rsidRPr="00F363ED">
        <w:rPr>
          <w:color w:val="00B0F0"/>
          <w:sz w:val="24"/>
          <w:szCs w:val="24"/>
        </w:rPr>
        <w:t xml:space="preserve">  </w:t>
      </w:r>
      <w:r w:rsidR="00D5087C" w:rsidRPr="00F363ED">
        <w:rPr>
          <w:color w:val="00B0F0"/>
          <w:sz w:val="24"/>
          <w:szCs w:val="24"/>
        </w:rPr>
        <w:t xml:space="preserve">      </w:t>
      </w:r>
      <w:r w:rsidRPr="00F363ED">
        <w:rPr>
          <w:color w:val="00B0F0"/>
          <w:sz w:val="24"/>
          <w:szCs w:val="24"/>
        </w:rPr>
        <w:t xml:space="preserve">: </w:t>
      </w:r>
      <w:r w:rsidR="00227A6F" w:rsidRPr="00F363ED">
        <w:rPr>
          <w:color w:val="00B0F0"/>
          <w:sz w:val="24"/>
          <w:szCs w:val="24"/>
        </w:rPr>
        <w:t>28</w:t>
      </w:r>
      <w:r w:rsidR="00227A6F" w:rsidRPr="00F363ED">
        <w:rPr>
          <w:color w:val="00B0F0"/>
          <w:sz w:val="24"/>
          <w:szCs w:val="24"/>
          <w:vertAlign w:val="superscript"/>
        </w:rPr>
        <w:t>th</w:t>
      </w:r>
      <w:r w:rsidR="00227A6F" w:rsidRPr="00F363ED">
        <w:rPr>
          <w:color w:val="00B0F0"/>
          <w:sz w:val="24"/>
          <w:szCs w:val="24"/>
        </w:rPr>
        <w:t xml:space="preserve"> February 1998.</w:t>
      </w:r>
    </w:p>
    <w:p w:rsidR="00227A6F" w:rsidRPr="00F363ED" w:rsidRDefault="00227A6F" w:rsidP="00973203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National </w:t>
      </w:r>
      <w:r w:rsidR="00463259" w:rsidRPr="00F363ED">
        <w:rPr>
          <w:color w:val="00B0F0"/>
          <w:sz w:val="24"/>
          <w:szCs w:val="24"/>
        </w:rPr>
        <w:t xml:space="preserve">NID   </w:t>
      </w:r>
      <w:r w:rsidR="00713729" w:rsidRPr="00F363ED">
        <w:rPr>
          <w:color w:val="00B0F0"/>
          <w:sz w:val="24"/>
          <w:szCs w:val="24"/>
        </w:rPr>
        <w:t xml:space="preserve">        </w:t>
      </w:r>
      <w:r w:rsidR="00463259" w:rsidRPr="00F363ED">
        <w:rPr>
          <w:color w:val="00B0F0"/>
          <w:sz w:val="24"/>
          <w:szCs w:val="24"/>
        </w:rPr>
        <w:t xml:space="preserve"> : </w:t>
      </w:r>
      <w:r w:rsidR="002A7040">
        <w:rPr>
          <w:color w:val="00B0F0"/>
          <w:sz w:val="24"/>
          <w:szCs w:val="24"/>
        </w:rPr>
        <w:t>3754522252</w:t>
      </w:r>
    </w:p>
    <w:p w:rsidR="001713CE" w:rsidRDefault="007F2357" w:rsidP="00973203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Nationality    </w:t>
      </w:r>
      <w:r w:rsidR="00713729" w:rsidRPr="00F363ED">
        <w:rPr>
          <w:color w:val="00B0F0"/>
          <w:sz w:val="24"/>
          <w:szCs w:val="24"/>
        </w:rPr>
        <w:t xml:space="preserve">        </w:t>
      </w:r>
      <w:r w:rsidRPr="00F363ED">
        <w:rPr>
          <w:color w:val="00B0F0"/>
          <w:sz w:val="24"/>
          <w:szCs w:val="24"/>
        </w:rPr>
        <w:t xml:space="preserve">   : </w:t>
      </w:r>
      <w:r w:rsidR="00F64AAB" w:rsidRPr="00F363ED">
        <w:rPr>
          <w:color w:val="00B0F0"/>
          <w:sz w:val="24"/>
          <w:szCs w:val="24"/>
        </w:rPr>
        <w:t>Bangladeshi</w:t>
      </w:r>
      <w:r w:rsidR="003C66F7" w:rsidRPr="00F363ED">
        <w:rPr>
          <w:color w:val="00B0F0"/>
          <w:sz w:val="24"/>
          <w:szCs w:val="24"/>
        </w:rPr>
        <w:t>.</w:t>
      </w:r>
    </w:p>
    <w:p w:rsidR="007B0231" w:rsidRPr="00F363ED" w:rsidRDefault="007B0231" w:rsidP="00973203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Languages               </w:t>
      </w:r>
      <w:r w:rsidR="00155790">
        <w:rPr>
          <w:color w:val="00B0F0"/>
          <w:sz w:val="24"/>
          <w:szCs w:val="24"/>
        </w:rPr>
        <w:t xml:space="preserve">: </w:t>
      </w:r>
      <w:proofErr w:type="spellStart"/>
      <w:r w:rsidR="00155790">
        <w:rPr>
          <w:color w:val="00B0F0"/>
          <w:sz w:val="24"/>
          <w:szCs w:val="24"/>
        </w:rPr>
        <w:t>Bangla,Hindi,</w:t>
      </w:r>
      <w:r w:rsidR="008778BB">
        <w:rPr>
          <w:color w:val="00B0F0"/>
          <w:sz w:val="24"/>
          <w:szCs w:val="24"/>
        </w:rPr>
        <w:t>English</w:t>
      </w:r>
      <w:proofErr w:type="spellEnd"/>
      <w:r w:rsidR="008778BB">
        <w:rPr>
          <w:color w:val="00B0F0"/>
          <w:sz w:val="24"/>
          <w:szCs w:val="24"/>
        </w:rPr>
        <w:t xml:space="preserve"> (us)</w:t>
      </w:r>
    </w:p>
    <w:p w:rsidR="00BD1C9B" w:rsidRPr="00F363ED" w:rsidRDefault="00F64AAB" w:rsidP="00BD1C9B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Religion </w:t>
      </w:r>
      <w:r w:rsidR="000B6F15" w:rsidRPr="00F363ED">
        <w:rPr>
          <w:color w:val="00B0F0"/>
          <w:sz w:val="24"/>
          <w:szCs w:val="24"/>
        </w:rPr>
        <w:t xml:space="preserve">         </w:t>
      </w:r>
      <w:r w:rsidR="00A85877" w:rsidRPr="00F363ED">
        <w:rPr>
          <w:color w:val="00B0F0"/>
          <w:sz w:val="24"/>
          <w:szCs w:val="24"/>
        </w:rPr>
        <w:t xml:space="preserve">       </w:t>
      </w:r>
      <w:r w:rsidR="00713729" w:rsidRPr="00F363ED">
        <w:rPr>
          <w:color w:val="00B0F0"/>
          <w:sz w:val="24"/>
          <w:szCs w:val="24"/>
        </w:rPr>
        <w:t xml:space="preserve"> </w:t>
      </w:r>
      <w:r w:rsidR="000B6F15" w:rsidRPr="00F363ED">
        <w:rPr>
          <w:color w:val="00B0F0"/>
          <w:sz w:val="24"/>
          <w:szCs w:val="24"/>
        </w:rPr>
        <w:t xml:space="preserve"> : </w:t>
      </w:r>
      <w:r w:rsidR="00572FDF" w:rsidRPr="00F363ED">
        <w:rPr>
          <w:color w:val="00B0F0"/>
          <w:sz w:val="24"/>
          <w:szCs w:val="24"/>
        </w:rPr>
        <w:t xml:space="preserve">Muslim-Sunni </w:t>
      </w:r>
      <w:r w:rsidR="00751CB6" w:rsidRPr="00F363ED">
        <w:rPr>
          <w:color w:val="00B0F0"/>
          <w:sz w:val="24"/>
          <w:szCs w:val="24"/>
        </w:rPr>
        <w:t>(</w:t>
      </w:r>
      <w:r w:rsidR="00572FDF" w:rsidRPr="00F363ED">
        <w:rPr>
          <w:color w:val="00B0F0"/>
          <w:sz w:val="24"/>
          <w:szCs w:val="24"/>
        </w:rPr>
        <w:t xml:space="preserve">by born) </w:t>
      </w:r>
    </w:p>
    <w:p w:rsidR="00AD1A6C" w:rsidRPr="00F363ED" w:rsidRDefault="00AD1A6C" w:rsidP="00BD1C9B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Marital </w:t>
      </w:r>
      <w:r w:rsidR="00B31707" w:rsidRPr="00F363ED">
        <w:rPr>
          <w:color w:val="00B0F0"/>
          <w:sz w:val="24"/>
          <w:szCs w:val="24"/>
        </w:rPr>
        <w:t xml:space="preserve">Status          :  </w:t>
      </w:r>
      <w:r w:rsidR="003C66F7" w:rsidRPr="00F363ED">
        <w:rPr>
          <w:color w:val="00B0F0"/>
          <w:sz w:val="24"/>
          <w:szCs w:val="24"/>
        </w:rPr>
        <w:t>Unmarried.</w:t>
      </w:r>
    </w:p>
    <w:p w:rsidR="007630CE" w:rsidRPr="00F363ED" w:rsidRDefault="0077177D" w:rsidP="007630CE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Present </w:t>
      </w:r>
      <w:r w:rsidR="00611268" w:rsidRPr="00F363ED">
        <w:rPr>
          <w:color w:val="00B0F0"/>
          <w:sz w:val="24"/>
          <w:szCs w:val="24"/>
        </w:rPr>
        <w:t>Address</w:t>
      </w:r>
      <w:r w:rsidR="00A85877" w:rsidRPr="00F363ED">
        <w:rPr>
          <w:color w:val="00B0F0"/>
          <w:sz w:val="24"/>
          <w:szCs w:val="24"/>
        </w:rPr>
        <w:t xml:space="preserve">      </w:t>
      </w:r>
      <w:r w:rsidR="00611268" w:rsidRPr="00F363ED">
        <w:rPr>
          <w:color w:val="00B0F0"/>
          <w:sz w:val="24"/>
          <w:szCs w:val="24"/>
        </w:rPr>
        <w:t xml:space="preserve"> </w:t>
      </w:r>
      <w:r w:rsidR="00A426CD" w:rsidRPr="00F363ED">
        <w:rPr>
          <w:color w:val="00B0F0"/>
          <w:sz w:val="24"/>
          <w:szCs w:val="24"/>
        </w:rPr>
        <w:t xml:space="preserve">: </w:t>
      </w:r>
      <w:proofErr w:type="spellStart"/>
      <w:r w:rsidR="00A426CD" w:rsidRPr="00F363ED">
        <w:rPr>
          <w:color w:val="00B0F0"/>
          <w:sz w:val="24"/>
          <w:szCs w:val="24"/>
        </w:rPr>
        <w:t>Vill</w:t>
      </w:r>
      <w:r w:rsidR="007630CE" w:rsidRPr="00F363ED">
        <w:rPr>
          <w:color w:val="00B0F0"/>
          <w:sz w:val="24"/>
          <w:szCs w:val="24"/>
        </w:rPr>
        <w:t>+</w:t>
      </w:r>
      <w:r w:rsidR="00FC1932" w:rsidRPr="00F363ED">
        <w:rPr>
          <w:color w:val="00B0F0"/>
          <w:sz w:val="24"/>
          <w:szCs w:val="24"/>
        </w:rPr>
        <w:t>Post</w:t>
      </w:r>
      <w:proofErr w:type="spellEnd"/>
      <w:r w:rsidR="00FC1932" w:rsidRPr="00F363ED">
        <w:rPr>
          <w:color w:val="00B0F0"/>
          <w:sz w:val="24"/>
          <w:szCs w:val="24"/>
        </w:rPr>
        <w:t xml:space="preserve"> –</w:t>
      </w:r>
      <w:r w:rsidR="00A426CD" w:rsidRPr="00F363ED">
        <w:rPr>
          <w:color w:val="00B0F0"/>
          <w:sz w:val="24"/>
          <w:szCs w:val="24"/>
        </w:rPr>
        <w:t xml:space="preserve"> </w:t>
      </w:r>
      <w:proofErr w:type="spellStart"/>
      <w:r w:rsidR="00A426CD" w:rsidRPr="00F363ED">
        <w:rPr>
          <w:color w:val="00B0F0"/>
          <w:sz w:val="24"/>
          <w:szCs w:val="24"/>
        </w:rPr>
        <w:t>Burigoalini</w:t>
      </w:r>
      <w:proofErr w:type="spellEnd"/>
      <w:r w:rsidR="00FC1932" w:rsidRPr="00F363ED">
        <w:rPr>
          <w:color w:val="00B0F0"/>
          <w:sz w:val="24"/>
          <w:szCs w:val="24"/>
        </w:rPr>
        <w:t xml:space="preserve">. </w:t>
      </w:r>
      <w:r w:rsidR="0078139C" w:rsidRPr="00F363ED">
        <w:rPr>
          <w:color w:val="00B0F0"/>
          <w:sz w:val="24"/>
          <w:szCs w:val="24"/>
        </w:rPr>
        <w:t xml:space="preserve">P.S - </w:t>
      </w:r>
      <w:proofErr w:type="spellStart"/>
      <w:r w:rsidR="0078139C" w:rsidRPr="00F363ED">
        <w:rPr>
          <w:color w:val="00B0F0"/>
          <w:sz w:val="24"/>
          <w:szCs w:val="24"/>
        </w:rPr>
        <w:t>Shyamnagar</w:t>
      </w:r>
      <w:proofErr w:type="spellEnd"/>
      <w:r w:rsidR="0078139C" w:rsidRPr="00F363ED">
        <w:rPr>
          <w:color w:val="00B0F0"/>
          <w:sz w:val="24"/>
          <w:szCs w:val="24"/>
        </w:rPr>
        <w:t xml:space="preserve">. </w:t>
      </w:r>
      <w:proofErr w:type="spellStart"/>
      <w:r w:rsidR="0078139C" w:rsidRPr="00F363ED">
        <w:rPr>
          <w:color w:val="00B0F0"/>
          <w:sz w:val="24"/>
          <w:szCs w:val="24"/>
        </w:rPr>
        <w:t>Dist</w:t>
      </w:r>
      <w:proofErr w:type="spellEnd"/>
      <w:r w:rsidR="0078139C" w:rsidRPr="00F363ED">
        <w:rPr>
          <w:color w:val="00B0F0"/>
          <w:sz w:val="24"/>
          <w:szCs w:val="24"/>
        </w:rPr>
        <w:t xml:space="preserve"> – </w:t>
      </w:r>
      <w:proofErr w:type="spellStart"/>
      <w:r w:rsidR="0078139C" w:rsidRPr="00F363ED">
        <w:rPr>
          <w:color w:val="00B0F0"/>
          <w:sz w:val="24"/>
          <w:szCs w:val="24"/>
        </w:rPr>
        <w:t>Satkhira</w:t>
      </w:r>
      <w:proofErr w:type="spellEnd"/>
      <w:r w:rsidR="0078139C" w:rsidRPr="00F363ED">
        <w:rPr>
          <w:color w:val="00B0F0"/>
          <w:sz w:val="24"/>
          <w:szCs w:val="24"/>
        </w:rPr>
        <w:t>.</w:t>
      </w:r>
    </w:p>
    <w:p w:rsidR="009B34B8" w:rsidRPr="00F363ED" w:rsidRDefault="00044FAA" w:rsidP="00325474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>Permanent</w:t>
      </w:r>
      <w:r w:rsidR="00935D66" w:rsidRPr="00F363ED">
        <w:rPr>
          <w:color w:val="00B0F0"/>
          <w:sz w:val="24"/>
          <w:szCs w:val="24"/>
        </w:rPr>
        <w:t xml:space="preserve"> </w:t>
      </w:r>
      <w:r w:rsidR="009B34B8" w:rsidRPr="00F363ED">
        <w:rPr>
          <w:color w:val="00B0F0"/>
          <w:sz w:val="24"/>
          <w:szCs w:val="24"/>
        </w:rPr>
        <w:t xml:space="preserve">Address </w:t>
      </w:r>
      <w:r w:rsidR="00A85877" w:rsidRPr="00F363ED">
        <w:rPr>
          <w:color w:val="00B0F0"/>
          <w:sz w:val="24"/>
          <w:szCs w:val="24"/>
        </w:rPr>
        <w:t xml:space="preserve"> </w:t>
      </w:r>
      <w:r w:rsidR="009B34B8" w:rsidRPr="00F363ED">
        <w:rPr>
          <w:color w:val="00B0F0"/>
          <w:sz w:val="24"/>
          <w:szCs w:val="24"/>
        </w:rPr>
        <w:t xml:space="preserve">: </w:t>
      </w:r>
      <w:proofErr w:type="spellStart"/>
      <w:r w:rsidR="009B34B8" w:rsidRPr="00F363ED">
        <w:rPr>
          <w:color w:val="00B0F0"/>
          <w:sz w:val="24"/>
          <w:szCs w:val="24"/>
        </w:rPr>
        <w:t>Vill+Post</w:t>
      </w:r>
      <w:proofErr w:type="spellEnd"/>
      <w:r w:rsidR="009B34B8" w:rsidRPr="00F363ED">
        <w:rPr>
          <w:color w:val="00B0F0"/>
          <w:sz w:val="24"/>
          <w:szCs w:val="24"/>
        </w:rPr>
        <w:t xml:space="preserve"> – </w:t>
      </w:r>
      <w:proofErr w:type="spellStart"/>
      <w:r w:rsidR="009B34B8" w:rsidRPr="00F363ED">
        <w:rPr>
          <w:color w:val="00B0F0"/>
          <w:sz w:val="24"/>
          <w:szCs w:val="24"/>
        </w:rPr>
        <w:t>Burigoalini</w:t>
      </w:r>
      <w:proofErr w:type="spellEnd"/>
      <w:r w:rsidR="009B34B8" w:rsidRPr="00F363ED">
        <w:rPr>
          <w:color w:val="00B0F0"/>
          <w:sz w:val="24"/>
          <w:szCs w:val="24"/>
        </w:rPr>
        <w:t xml:space="preserve">. P.S - </w:t>
      </w:r>
      <w:proofErr w:type="spellStart"/>
      <w:r w:rsidR="009B34B8" w:rsidRPr="00F363ED">
        <w:rPr>
          <w:color w:val="00B0F0"/>
          <w:sz w:val="24"/>
          <w:szCs w:val="24"/>
        </w:rPr>
        <w:t>Shyamnagar</w:t>
      </w:r>
      <w:proofErr w:type="spellEnd"/>
      <w:r w:rsidR="009B34B8" w:rsidRPr="00F363ED">
        <w:rPr>
          <w:color w:val="00B0F0"/>
          <w:sz w:val="24"/>
          <w:szCs w:val="24"/>
        </w:rPr>
        <w:t xml:space="preserve">. </w:t>
      </w:r>
      <w:proofErr w:type="spellStart"/>
      <w:r w:rsidR="009B34B8" w:rsidRPr="00F363ED">
        <w:rPr>
          <w:color w:val="00B0F0"/>
          <w:sz w:val="24"/>
          <w:szCs w:val="24"/>
        </w:rPr>
        <w:t>Dist</w:t>
      </w:r>
      <w:proofErr w:type="spellEnd"/>
      <w:r w:rsidR="009B34B8" w:rsidRPr="00F363ED">
        <w:rPr>
          <w:color w:val="00B0F0"/>
          <w:sz w:val="24"/>
          <w:szCs w:val="24"/>
        </w:rPr>
        <w:t xml:space="preserve"> – </w:t>
      </w:r>
      <w:proofErr w:type="spellStart"/>
      <w:r w:rsidR="009B34B8" w:rsidRPr="00F363ED">
        <w:rPr>
          <w:color w:val="00B0F0"/>
          <w:sz w:val="24"/>
          <w:szCs w:val="24"/>
        </w:rPr>
        <w:t>Satkhira</w:t>
      </w:r>
      <w:proofErr w:type="spellEnd"/>
      <w:r w:rsidR="009B34B8" w:rsidRPr="00F363ED">
        <w:rPr>
          <w:color w:val="00B0F0"/>
          <w:sz w:val="24"/>
          <w:szCs w:val="24"/>
        </w:rPr>
        <w:t>.</w:t>
      </w:r>
    </w:p>
    <w:p w:rsidR="00935D66" w:rsidRPr="00F363ED" w:rsidRDefault="005E0938" w:rsidP="00325474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Mobile Number   </w:t>
      </w:r>
      <w:r w:rsidR="00227AC4" w:rsidRPr="00F363ED">
        <w:rPr>
          <w:color w:val="00B0F0"/>
          <w:sz w:val="24"/>
          <w:szCs w:val="24"/>
        </w:rPr>
        <w:t xml:space="preserve"> </w:t>
      </w:r>
      <w:r w:rsidRPr="00F363ED">
        <w:rPr>
          <w:color w:val="00B0F0"/>
          <w:sz w:val="24"/>
          <w:szCs w:val="24"/>
        </w:rPr>
        <w:t xml:space="preserve">    :</w:t>
      </w:r>
      <w:r w:rsidR="008718D9" w:rsidRPr="00F363ED">
        <w:rPr>
          <w:color w:val="00B0F0"/>
          <w:sz w:val="24"/>
          <w:szCs w:val="24"/>
        </w:rPr>
        <w:t xml:space="preserve"> 01912-110770</w:t>
      </w:r>
    </w:p>
    <w:p w:rsidR="00110A06" w:rsidRPr="00F363ED" w:rsidRDefault="00110A06" w:rsidP="00325474">
      <w:pPr>
        <w:pStyle w:val="ListParagraph"/>
        <w:numPr>
          <w:ilvl w:val="0"/>
          <w:numId w:val="15"/>
        </w:numPr>
        <w:rPr>
          <w:color w:val="00B0F0"/>
          <w:sz w:val="24"/>
          <w:szCs w:val="24"/>
        </w:rPr>
      </w:pPr>
      <w:r w:rsidRPr="00F363ED">
        <w:rPr>
          <w:color w:val="00B0F0"/>
          <w:sz w:val="24"/>
          <w:szCs w:val="24"/>
        </w:rPr>
        <w:t xml:space="preserve">E-mail   </w:t>
      </w:r>
      <w:r w:rsidR="00227AC4" w:rsidRPr="00F363ED">
        <w:rPr>
          <w:color w:val="00B0F0"/>
          <w:sz w:val="24"/>
          <w:szCs w:val="24"/>
        </w:rPr>
        <w:t xml:space="preserve">                 : </w:t>
      </w:r>
    </w:p>
    <w:p w:rsidR="00706ECA" w:rsidRPr="00710E8C" w:rsidRDefault="001A2F10">
      <w:pPr>
        <w:pStyle w:val="Heading1"/>
        <w:rPr>
          <w:color w:val="7030A0"/>
        </w:rPr>
      </w:pPr>
      <w:r w:rsidRPr="00710E8C">
        <w:rPr>
          <w:color w:val="7030A0"/>
        </w:rPr>
        <w:t xml:space="preserve">educational </w:t>
      </w:r>
      <w:r w:rsidR="009D5EC4" w:rsidRPr="00710E8C">
        <w:rPr>
          <w:color w:val="7030A0"/>
        </w:rPr>
        <w:t>QUALIFICATIONS</w:t>
      </w:r>
    </w:p>
    <w:p w:rsidR="00706ECA" w:rsidRPr="00F363ED" w:rsidRDefault="00E163C3" w:rsidP="007E6863">
      <w:pPr>
        <w:pStyle w:val="ListParagraph"/>
        <w:numPr>
          <w:ilvl w:val="0"/>
          <w:numId w:val="14"/>
        </w:numPr>
        <w:rPr>
          <w:color w:val="0070C0"/>
          <w:sz w:val="24"/>
          <w:szCs w:val="24"/>
        </w:rPr>
      </w:pPr>
      <w:r w:rsidRPr="00F363ED">
        <w:rPr>
          <w:color w:val="0070C0"/>
          <w:sz w:val="24"/>
          <w:szCs w:val="24"/>
        </w:rPr>
        <w:t xml:space="preserve">I have passed </w:t>
      </w:r>
      <w:r w:rsidR="00BF41C0" w:rsidRPr="00F363ED">
        <w:rPr>
          <w:color w:val="0070C0"/>
          <w:sz w:val="24"/>
          <w:szCs w:val="24"/>
        </w:rPr>
        <w:t>S.S</w:t>
      </w:r>
      <w:r w:rsidRPr="00F363ED">
        <w:rPr>
          <w:color w:val="0070C0"/>
          <w:sz w:val="24"/>
          <w:szCs w:val="24"/>
        </w:rPr>
        <w:t xml:space="preserve">.C </w:t>
      </w:r>
      <w:r w:rsidR="00BC190F" w:rsidRPr="00F363ED">
        <w:rPr>
          <w:color w:val="0070C0"/>
          <w:sz w:val="24"/>
          <w:szCs w:val="24"/>
        </w:rPr>
        <w:t xml:space="preserve">from BURIGOALINI FOREST HIGH SCHOOL </w:t>
      </w:r>
      <w:r w:rsidR="0040799A" w:rsidRPr="00F363ED">
        <w:rPr>
          <w:color w:val="0070C0"/>
          <w:sz w:val="24"/>
          <w:szCs w:val="24"/>
        </w:rPr>
        <w:t>by getting GPA-3.88 in 2013</w:t>
      </w:r>
      <w:r w:rsidR="00901FD4" w:rsidRPr="00F363ED">
        <w:rPr>
          <w:color w:val="0070C0"/>
          <w:sz w:val="24"/>
          <w:szCs w:val="24"/>
        </w:rPr>
        <w:t xml:space="preserve"> </w:t>
      </w:r>
      <w:r w:rsidR="000D5F53" w:rsidRPr="00F363ED">
        <w:rPr>
          <w:color w:val="0070C0"/>
          <w:sz w:val="24"/>
          <w:szCs w:val="24"/>
        </w:rPr>
        <w:t xml:space="preserve">under JESSORE </w:t>
      </w:r>
      <w:r w:rsidR="00F67939" w:rsidRPr="00F363ED">
        <w:rPr>
          <w:color w:val="0070C0"/>
          <w:sz w:val="24"/>
          <w:szCs w:val="24"/>
        </w:rPr>
        <w:t>Board</w:t>
      </w:r>
      <w:r w:rsidR="0040799A" w:rsidRPr="00F363ED">
        <w:rPr>
          <w:color w:val="0070C0"/>
          <w:sz w:val="24"/>
          <w:szCs w:val="24"/>
        </w:rPr>
        <w:t>.</w:t>
      </w:r>
    </w:p>
    <w:p w:rsidR="00674F90" w:rsidRPr="00F363ED" w:rsidRDefault="00957380" w:rsidP="007E6863">
      <w:pPr>
        <w:pStyle w:val="ListParagraph"/>
        <w:numPr>
          <w:ilvl w:val="0"/>
          <w:numId w:val="14"/>
        </w:numPr>
        <w:rPr>
          <w:color w:val="0070C0"/>
          <w:sz w:val="24"/>
          <w:szCs w:val="24"/>
        </w:rPr>
      </w:pPr>
      <w:r w:rsidRPr="00F363ED">
        <w:rPr>
          <w:color w:val="0070C0"/>
          <w:sz w:val="24"/>
          <w:szCs w:val="24"/>
        </w:rPr>
        <w:t xml:space="preserve">I have passes H.S.C </w:t>
      </w:r>
      <w:r w:rsidR="00BF3488" w:rsidRPr="00F363ED">
        <w:rPr>
          <w:color w:val="0070C0"/>
          <w:sz w:val="24"/>
          <w:szCs w:val="24"/>
        </w:rPr>
        <w:t xml:space="preserve">from BURIGOALINI </w:t>
      </w:r>
      <w:r w:rsidR="008A6162" w:rsidRPr="00F363ED">
        <w:rPr>
          <w:color w:val="0070C0"/>
          <w:sz w:val="24"/>
          <w:szCs w:val="24"/>
        </w:rPr>
        <w:t xml:space="preserve">GABURA COLLEGE by getting </w:t>
      </w:r>
      <w:r w:rsidR="009D0729" w:rsidRPr="00F363ED">
        <w:rPr>
          <w:color w:val="0070C0"/>
          <w:sz w:val="24"/>
          <w:szCs w:val="24"/>
        </w:rPr>
        <w:t xml:space="preserve">GPA-2.67 in 2015 under </w:t>
      </w:r>
      <w:r w:rsidR="006F1412" w:rsidRPr="00F363ED">
        <w:rPr>
          <w:color w:val="0070C0"/>
          <w:sz w:val="24"/>
          <w:szCs w:val="24"/>
        </w:rPr>
        <w:t xml:space="preserve">JESSORE </w:t>
      </w:r>
      <w:r w:rsidR="00F67939" w:rsidRPr="00F363ED">
        <w:rPr>
          <w:color w:val="0070C0"/>
          <w:sz w:val="24"/>
          <w:szCs w:val="24"/>
        </w:rPr>
        <w:t>Board</w:t>
      </w:r>
      <w:r w:rsidR="006F1412" w:rsidRPr="00F363ED">
        <w:rPr>
          <w:color w:val="0070C0"/>
          <w:sz w:val="24"/>
          <w:szCs w:val="24"/>
        </w:rPr>
        <w:t>.</w:t>
      </w:r>
    </w:p>
    <w:p w:rsidR="00706ECA" w:rsidRDefault="0098003A" w:rsidP="00FB3D7A">
      <w:pPr>
        <w:pStyle w:val="ListParagraph"/>
        <w:numPr>
          <w:ilvl w:val="0"/>
          <w:numId w:val="14"/>
        </w:numPr>
        <w:rPr>
          <w:color w:val="0070C0"/>
          <w:sz w:val="24"/>
          <w:szCs w:val="24"/>
        </w:rPr>
      </w:pPr>
      <w:r w:rsidRPr="00F363ED">
        <w:rPr>
          <w:color w:val="0070C0"/>
          <w:sz w:val="24"/>
          <w:szCs w:val="24"/>
        </w:rPr>
        <w:t xml:space="preserve">I have </w:t>
      </w:r>
      <w:r w:rsidR="008245E4" w:rsidRPr="00F363ED">
        <w:rPr>
          <w:color w:val="0070C0"/>
          <w:sz w:val="24"/>
          <w:szCs w:val="24"/>
        </w:rPr>
        <w:t>complete</w:t>
      </w:r>
      <w:r w:rsidRPr="00F363ED">
        <w:rPr>
          <w:color w:val="0070C0"/>
          <w:sz w:val="24"/>
          <w:szCs w:val="24"/>
        </w:rPr>
        <w:t xml:space="preserve"> </w:t>
      </w:r>
      <w:r w:rsidR="00EC0D42" w:rsidRPr="00F363ED">
        <w:rPr>
          <w:color w:val="0070C0"/>
          <w:sz w:val="24"/>
          <w:szCs w:val="24"/>
        </w:rPr>
        <w:t xml:space="preserve">FINAL YEAR examination of HONOURS </w:t>
      </w:r>
      <w:r w:rsidR="00514B43" w:rsidRPr="00F363ED">
        <w:rPr>
          <w:color w:val="0070C0"/>
          <w:sz w:val="24"/>
          <w:szCs w:val="24"/>
        </w:rPr>
        <w:t>in the department of</w:t>
      </w:r>
      <w:r w:rsidR="00DD09FF" w:rsidRPr="00F363ED">
        <w:rPr>
          <w:color w:val="0070C0"/>
          <w:sz w:val="24"/>
          <w:szCs w:val="24"/>
        </w:rPr>
        <w:t xml:space="preserve"> BUSINESS MANAGEMENT </w:t>
      </w:r>
      <w:r w:rsidR="008245E4" w:rsidRPr="00F363ED">
        <w:rPr>
          <w:color w:val="0070C0"/>
          <w:sz w:val="24"/>
          <w:szCs w:val="24"/>
        </w:rPr>
        <w:t xml:space="preserve">from KALIGANJ GOVT COLLEGE </w:t>
      </w:r>
      <w:r w:rsidR="00F869E9" w:rsidRPr="00F363ED">
        <w:rPr>
          <w:color w:val="0070C0"/>
          <w:sz w:val="24"/>
          <w:szCs w:val="24"/>
        </w:rPr>
        <w:t>in 2021</w:t>
      </w:r>
      <w:r w:rsidR="00C3056F" w:rsidRPr="00F363ED">
        <w:rPr>
          <w:color w:val="0070C0"/>
          <w:sz w:val="24"/>
          <w:szCs w:val="24"/>
        </w:rPr>
        <w:t xml:space="preserve"> (waiting for the result)</w:t>
      </w:r>
    </w:p>
    <w:p w:rsidR="00290993" w:rsidRDefault="00290993" w:rsidP="00BF79DF">
      <w:pPr>
        <w:pStyle w:val="Heading1"/>
      </w:pPr>
      <w:r w:rsidRPr="00710E8C">
        <w:rPr>
          <w:color w:val="7030A0"/>
        </w:rPr>
        <w:t>Working experience</w:t>
      </w:r>
      <w:r>
        <w:t xml:space="preserve"> </w:t>
      </w:r>
    </w:p>
    <w:p w:rsidR="00290993" w:rsidRPr="00F363ED" w:rsidRDefault="00290993" w:rsidP="00BF79DF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 w:rsidRPr="00F363ED">
        <w:rPr>
          <w:color w:val="00B050"/>
          <w:sz w:val="24"/>
          <w:szCs w:val="24"/>
        </w:rPr>
        <w:t xml:space="preserve">Sells Representative – </w:t>
      </w:r>
      <w:proofErr w:type="spellStart"/>
      <w:r w:rsidRPr="00F363ED">
        <w:rPr>
          <w:color w:val="00B050"/>
          <w:sz w:val="24"/>
          <w:szCs w:val="24"/>
        </w:rPr>
        <w:t>Akij</w:t>
      </w:r>
      <w:proofErr w:type="spellEnd"/>
      <w:r w:rsidRPr="00F363ED">
        <w:rPr>
          <w:color w:val="00B050"/>
          <w:sz w:val="24"/>
          <w:szCs w:val="24"/>
        </w:rPr>
        <w:t xml:space="preserve"> </w:t>
      </w:r>
      <w:r w:rsidR="00255A24">
        <w:rPr>
          <w:color w:val="00B050"/>
          <w:sz w:val="24"/>
          <w:szCs w:val="24"/>
        </w:rPr>
        <w:t>tobacco</w:t>
      </w:r>
      <w:r w:rsidRPr="00F363ED">
        <w:rPr>
          <w:color w:val="00B050"/>
          <w:sz w:val="24"/>
          <w:szCs w:val="24"/>
        </w:rPr>
        <w:t xml:space="preserve"> company LTD.</w:t>
      </w:r>
    </w:p>
    <w:p w:rsidR="00290993" w:rsidRPr="00F363ED" w:rsidRDefault="00290993" w:rsidP="00BF79DF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 w:rsidRPr="00F363ED">
        <w:rPr>
          <w:color w:val="00B050"/>
          <w:sz w:val="24"/>
          <w:szCs w:val="24"/>
        </w:rPr>
        <w:t xml:space="preserve">As a </w:t>
      </w:r>
      <w:r w:rsidR="001B2AAD" w:rsidRPr="00F363ED">
        <w:rPr>
          <w:color w:val="00B050"/>
          <w:sz w:val="24"/>
          <w:szCs w:val="24"/>
        </w:rPr>
        <w:t>field</w:t>
      </w:r>
      <w:r w:rsidRPr="00F363ED">
        <w:rPr>
          <w:color w:val="00B050"/>
          <w:sz w:val="24"/>
          <w:szCs w:val="24"/>
        </w:rPr>
        <w:t xml:space="preserve"> surveyor – Luminaries Market Research Company (</w:t>
      </w:r>
      <w:r w:rsidR="00255A24">
        <w:rPr>
          <w:color w:val="00B050"/>
          <w:sz w:val="24"/>
          <w:szCs w:val="24"/>
        </w:rPr>
        <w:t>6</w:t>
      </w:r>
      <w:r w:rsidRPr="00F363ED">
        <w:rPr>
          <w:color w:val="00B050"/>
          <w:sz w:val="24"/>
          <w:szCs w:val="24"/>
        </w:rPr>
        <w:t xml:space="preserve"> months) </w:t>
      </w:r>
    </w:p>
    <w:p w:rsidR="00290993" w:rsidRPr="00F363ED" w:rsidRDefault="00290993" w:rsidP="00BF79DF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 w:rsidRPr="00F363ED">
        <w:rPr>
          <w:color w:val="00B050"/>
          <w:sz w:val="24"/>
          <w:szCs w:val="24"/>
        </w:rPr>
        <w:t xml:space="preserve">As a </w:t>
      </w:r>
      <w:r w:rsidR="001B2AAD" w:rsidRPr="00F363ED">
        <w:rPr>
          <w:color w:val="00B050"/>
          <w:sz w:val="24"/>
          <w:szCs w:val="24"/>
        </w:rPr>
        <w:t>field</w:t>
      </w:r>
      <w:r w:rsidRPr="00F363ED">
        <w:rPr>
          <w:color w:val="00B050"/>
          <w:sz w:val="24"/>
          <w:szCs w:val="24"/>
        </w:rPr>
        <w:t xml:space="preserve"> supervisor – </w:t>
      </w:r>
      <w:proofErr w:type="spellStart"/>
      <w:r w:rsidRPr="00F363ED">
        <w:rPr>
          <w:color w:val="00B050"/>
          <w:sz w:val="24"/>
          <w:szCs w:val="24"/>
        </w:rPr>
        <w:t>Nailson</w:t>
      </w:r>
      <w:proofErr w:type="spellEnd"/>
      <w:r w:rsidRPr="00F363ED">
        <w:rPr>
          <w:color w:val="00B050"/>
          <w:sz w:val="24"/>
          <w:szCs w:val="24"/>
        </w:rPr>
        <w:t xml:space="preserve"> Market </w:t>
      </w:r>
      <w:r w:rsidR="006D491C" w:rsidRPr="00F363ED">
        <w:rPr>
          <w:color w:val="00B050"/>
          <w:sz w:val="24"/>
          <w:szCs w:val="24"/>
        </w:rPr>
        <w:t>research</w:t>
      </w:r>
      <w:r w:rsidRPr="00F363ED">
        <w:rPr>
          <w:color w:val="00B050"/>
          <w:sz w:val="24"/>
          <w:szCs w:val="24"/>
        </w:rPr>
        <w:t xml:space="preserve"> Foundation ( </w:t>
      </w:r>
      <w:r w:rsidR="00255A24">
        <w:rPr>
          <w:color w:val="00B050"/>
          <w:sz w:val="24"/>
          <w:szCs w:val="24"/>
        </w:rPr>
        <w:t>4</w:t>
      </w:r>
      <w:r w:rsidRPr="00F363ED">
        <w:rPr>
          <w:color w:val="00B050"/>
          <w:sz w:val="24"/>
          <w:szCs w:val="24"/>
        </w:rPr>
        <w:t xml:space="preserve"> months) </w:t>
      </w:r>
    </w:p>
    <w:p w:rsidR="00290993" w:rsidRPr="00F363ED" w:rsidRDefault="00290993" w:rsidP="00BF79DF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 w:rsidRPr="00F363ED">
        <w:rPr>
          <w:color w:val="00B050"/>
          <w:sz w:val="24"/>
          <w:szCs w:val="24"/>
        </w:rPr>
        <w:t xml:space="preserve">As a computer </w:t>
      </w:r>
      <w:r w:rsidR="005A5A25" w:rsidRPr="00F363ED">
        <w:rPr>
          <w:color w:val="00B050"/>
          <w:sz w:val="24"/>
          <w:szCs w:val="24"/>
        </w:rPr>
        <w:t>operator</w:t>
      </w:r>
      <w:r w:rsidRPr="00F363ED">
        <w:rPr>
          <w:color w:val="00B050"/>
          <w:sz w:val="24"/>
          <w:szCs w:val="24"/>
        </w:rPr>
        <w:t xml:space="preserve"> – </w:t>
      </w:r>
      <w:proofErr w:type="spellStart"/>
      <w:r w:rsidRPr="00F363ED">
        <w:rPr>
          <w:color w:val="00B050"/>
          <w:sz w:val="24"/>
          <w:szCs w:val="24"/>
        </w:rPr>
        <w:t>Brotee</w:t>
      </w:r>
      <w:proofErr w:type="spellEnd"/>
      <w:r w:rsidRPr="00F363ED">
        <w:rPr>
          <w:color w:val="00B050"/>
          <w:sz w:val="24"/>
          <w:szCs w:val="24"/>
        </w:rPr>
        <w:t xml:space="preserve">  NGO </w:t>
      </w:r>
      <w:r w:rsidR="007C1619" w:rsidRPr="00F363ED">
        <w:rPr>
          <w:color w:val="00B050"/>
          <w:sz w:val="24"/>
          <w:szCs w:val="24"/>
        </w:rPr>
        <w:t>Organization</w:t>
      </w:r>
      <w:r w:rsidRPr="00F363ED">
        <w:rPr>
          <w:color w:val="00B050"/>
          <w:sz w:val="24"/>
          <w:szCs w:val="24"/>
        </w:rPr>
        <w:t xml:space="preserve"> (</w:t>
      </w:r>
      <w:r w:rsidR="00B70965">
        <w:rPr>
          <w:color w:val="00B050"/>
          <w:sz w:val="24"/>
          <w:szCs w:val="24"/>
        </w:rPr>
        <w:t>3</w:t>
      </w:r>
      <w:r w:rsidRPr="00F363ED">
        <w:rPr>
          <w:color w:val="00B050"/>
          <w:sz w:val="24"/>
          <w:szCs w:val="24"/>
        </w:rPr>
        <w:t xml:space="preserve"> months)</w:t>
      </w:r>
    </w:p>
    <w:p w:rsidR="00290993" w:rsidRPr="00F363ED" w:rsidRDefault="00290993" w:rsidP="00BF79DF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 w:rsidRPr="00F363ED">
        <w:rPr>
          <w:color w:val="00B050"/>
          <w:sz w:val="24"/>
          <w:szCs w:val="24"/>
        </w:rPr>
        <w:t xml:space="preserve">Data </w:t>
      </w:r>
      <w:r w:rsidR="001B2AAD" w:rsidRPr="00F363ED">
        <w:rPr>
          <w:color w:val="00B050"/>
          <w:sz w:val="24"/>
          <w:szCs w:val="24"/>
        </w:rPr>
        <w:t>Entry</w:t>
      </w:r>
      <w:r w:rsidRPr="00F363ED">
        <w:rPr>
          <w:color w:val="00B050"/>
          <w:sz w:val="24"/>
          <w:szCs w:val="24"/>
        </w:rPr>
        <w:t xml:space="preserve"> – </w:t>
      </w:r>
      <w:proofErr w:type="spellStart"/>
      <w:r w:rsidRPr="00F363ED">
        <w:rPr>
          <w:color w:val="00B050"/>
          <w:sz w:val="24"/>
          <w:szCs w:val="24"/>
        </w:rPr>
        <w:t>Aquamax</w:t>
      </w:r>
      <w:proofErr w:type="spellEnd"/>
      <w:r w:rsidRPr="00F363ED">
        <w:rPr>
          <w:color w:val="00B050"/>
          <w:sz w:val="24"/>
          <w:szCs w:val="24"/>
        </w:rPr>
        <w:t xml:space="preserve"> see food LTD.</w:t>
      </w:r>
    </w:p>
    <w:p w:rsidR="00290993" w:rsidRPr="00F363ED" w:rsidRDefault="00290993" w:rsidP="00BF79DF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 w:rsidRPr="00F363ED">
        <w:rPr>
          <w:color w:val="00B050"/>
          <w:sz w:val="24"/>
          <w:szCs w:val="24"/>
        </w:rPr>
        <w:t xml:space="preserve">Accountant management – CMC NGO </w:t>
      </w:r>
      <w:r w:rsidR="005A5A25" w:rsidRPr="00F363ED">
        <w:rPr>
          <w:color w:val="00B050"/>
          <w:sz w:val="24"/>
          <w:szCs w:val="24"/>
        </w:rPr>
        <w:t>Organization</w:t>
      </w:r>
      <w:r w:rsidRPr="00F363ED">
        <w:rPr>
          <w:color w:val="00B050"/>
          <w:sz w:val="24"/>
          <w:szCs w:val="24"/>
        </w:rPr>
        <w:t xml:space="preserve">. </w:t>
      </w:r>
    </w:p>
    <w:p w:rsidR="00D245B8" w:rsidRDefault="00C44967" w:rsidP="00BF79DF">
      <w:pPr>
        <w:pStyle w:val="Heading1"/>
      </w:pPr>
      <w:r>
        <w:rPr>
          <w:color w:val="7030A0"/>
        </w:rPr>
        <w:t>Trainings</w:t>
      </w:r>
      <w:r w:rsidR="007C3F3F">
        <w:rPr>
          <w:color w:val="7030A0"/>
        </w:rPr>
        <w:t xml:space="preserve"> &amp; courses </w:t>
      </w:r>
    </w:p>
    <w:p w:rsidR="00290993" w:rsidRDefault="007C3F3F" w:rsidP="00672472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Database management </w:t>
      </w:r>
      <w:r w:rsidR="00314200">
        <w:rPr>
          <w:color w:val="0070C0"/>
          <w:sz w:val="24"/>
          <w:szCs w:val="24"/>
        </w:rPr>
        <w:t>system in Computer applications</w:t>
      </w:r>
      <w:r w:rsidR="0035038F">
        <w:rPr>
          <w:color w:val="0070C0"/>
          <w:sz w:val="24"/>
          <w:szCs w:val="24"/>
        </w:rPr>
        <w:t xml:space="preserve"> for 6 months.</w:t>
      </w:r>
    </w:p>
    <w:p w:rsidR="00314200" w:rsidRDefault="003E4A13" w:rsidP="00672472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Electric</w:t>
      </w:r>
      <w:r w:rsidR="00D500BC">
        <w:rPr>
          <w:color w:val="0070C0"/>
          <w:sz w:val="24"/>
          <w:szCs w:val="24"/>
        </w:rPr>
        <w:t xml:space="preserve">al </w:t>
      </w:r>
      <w:r w:rsidR="00664E23">
        <w:rPr>
          <w:color w:val="0070C0"/>
          <w:sz w:val="24"/>
          <w:szCs w:val="24"/>
        </w:rPr>
        <w:t xml:space="preserve"> </w:t>
      </w:r>
      <w:r w:rsidR="0035038F">
        <w:rPr>
          <w:color w:val="0070C0"/>
          <w:sz w:val="24"/>
          <w:szCs w:val="24"/>
        </w:rPr>
        <w:t xml:space="preserve">house </w:t>
      </w:r>
      <w:r w:rsidR="00664E23">
        <w:rPr>
          <w:color w:val="0070C0"/>
          <w:sz w:val="24"/>
          <w:szCs w:val="24"/>
        </w:rPr>
        <w:t xml:space="preserve">wiring </w:t>
      </w:r>
      <w:r w:rsidR="00C4607C">
        <w:rPr>
          <w:color w:val="0070C0"/>
          <w:sz w:val="24"/>
          <w:szCs w:val="24"/>
        </w:rPr>
        <w:t xml:space="preserve">and </w:t>
      </w:r>
      <w:r w:rsidR="002C770C">
        <w:rPr>
          <w:color w:val="0070C0"/>
          <w:sz w:val="24"/>
          <w:szCs w:val="24"/>
        </w:rPr>
        <w:t xml:space="preserve">motor coil </w:t>
      </w:r>
      <w:r w:rsidR="003B1B1D">
        <w:rPr>
          <w:color w:val="0070C0"/>
          <w:sz w:val="24"/>
          <w:szCs w:val="24"/>
        </w:rPr>
        <w:t>repairing for 3 months.</w:t>
      </w:r>
    </w:p>
    <w:p w:rsidR="008319B6" w:rsidRPr="00F363ED" w:rsidRDefault="00ED24C1" w:rsidP="00672472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Eco </w:t>
      </w:r>
      <w:r w:rsidR="008319B6">
        <w:rPr>
          <w:color w:val="0070C0"/>
          <w:sz w:val="24"/>
          <w:szCs w:val="24"/>
        </w:rPr>
        <w:t xml:space="preserve">Tour </w:t>
      </w:r>
      <w:r>
        <w:rPr>
          <w:color w:val="0070C0"/>
          <w:sz w:val="24"/>
          <w:szCs w:val="24"/>
        </w:rPr>
        <w:t xml:space="preserve">guide training </w:t>
      </w:r>
      <w:r w:rsidR="003169DF">
        <w:rPr>
          <w:color w:val="0070C0"/>
          <w:sz w:val="24"/>
          <w:szCs w:val="24"/>
        </w:rPr>
        <w:t>for 7 days.</w:t>
      </w:r>
    </w:p>
    <w:sectPr w:rsidR="008319B6" w:rsidRPr="00F363ED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005B" w:rsidRDefault="00C2005B">
      <w:r>
        <w:separator/>
      </w:r>
    </w:p>
  </w:endnote>
  <w:endnote w:type="continuationSeparator" w:id="0">
    <w:p w:rsidR="00C2005B" w:rsidRDefault="00C2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ECA" w:rsidRDefault="00A051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005B" w:rsidRDefault="00C2005B">
      <w:r>
        <w:separator/>
      </w:r>
    </w:p>
  </w:footnote>
  <w:footnote w:type="continuationSeparator" w:id="0">
    <w:p w:rsidR="00C2005B" w:rsidRDefault="00C20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ECA" w:rsidRDefault="00A051B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9956B0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ECA" w:rsidRDefault="00A051B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6ECA" w:rsidRDefault="00706EC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06ECA" w:rsidRDefault="00706EC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5AE2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B11B6"/>
    <w:multiLevelType w:val="hybridMultilevel"/>
    <w:tmpl w:val="63D4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911D3"/>
    <w:multiLevelType w:val="hybridMultilevel"/>
    <w:tmpl w:val="DDB27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5012DB"/>
    <w:multiLevelType w:val="hybridMultilevel"/>
    <w:tmpl w:val="011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65AFF"/>
    <w:multiLevelType w:val="hybridMultilevel"/>
    <w:tmpl w:val="5F4A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C7232"/>
    <w:multiLevelType w:val="hybridMultilevel"/>
    <w:tmpl w:val="5FA4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8503C"/>
    <w:multiLevelType w:val="hybridMultilevel"/>
    <w:tmpl w:val="C686976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7"/>
  </w:num>
  <w:num w:numId="15">
    <w:abstractNumId w:val="15"/>
  </w:num>
  <w:num w:numId="16">
    <w:abstractNumId w:val="11"/>
  </w:num>
  <w:num w:numId="17">
    <w:abstractNumId w:val="18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71"/>
    <w:rsid w:val="00000783"/>
    <w:rsid w:val="000361D1"/>
    <w:rsid w:val="00044FAA"/>
    <w:rsid w:val="000617E8"/>
    <w:rsid w:val="000668E8"/>
    <w:rsid w:val="000745DD"/>
    <w:rsid w:val="000B6F15"/>
    <w:rsid w:val="000D5F53"/>
    <w:rsid w:val="00102208"/>
    <w:rsid w:val="00106593"/>
    <w:rsid w:val="001107CB"/>
    <w:rsid w:val="00110A06"/>
    <w:rsid w:val="00110AE0"/>
    <w:rsid w:val="00113779"/>
    <w:rsid w:val="00123F30"/>
    <w:rsid w:val="00125C74"/>
    <w:rsid w:val="001419FB"/>
    <w:rsid w:val="00144F02"/>
    <w:rsid w:val="00155790"/>
    <w:rsid w:val="00161896"/>
    <w:rsid w:val="001713CE"/>
    <w:rsid w:val="00191813"/>
    <w:rsid w:val="001A2F10"/>
    <w:rsid w:val="001B2213"/>
    <w:rsid w:val="001B2AAD"/>
    <w:rsid w:val="001D342A"/>
    <w:rsid w:val="001D5E89"/>
    <w:rsid w:val="00202FF8"/>
    <w:rsid w:val="00221D7D"/>
    <w:rsid w:val="00226E7D"/>
    <w:rsid w:val="00227A6F"/>
    <w:rsid w:val="00227AC4"/>
    <w:rsid w:val="00232004"/>
    <w:rsid w:val="0024271E"/>
    <w:rsid w:val="002478EC"/>
    <w:rsid w:val="00252FFE"/>
    <w:rsid w:val="00255A24"/>
    <w:rsid w:val="00261B6C"/>
    <w:rsid w:val="0026771C"/>
    <w:rsid w:val="00272F64"/>
    <w:rsid w:val="0027399A"/>
    <w:rsid w:val="00290993"/>
    <w:rsid w:val="002920B4"/>
    <w:rsid w:val="0029351E"/>
    <w:rsid w:val="0029476F"/>
    <w:rsid w:val="002A7040"/>
    <w:rsid w:val="002B6E2A"/>
    <w:rsid w:val="002C71DA"/>
    <w:rsid w:val="002C770C"/>
    <w:rsid w:val="002E7C62"/>
    <w:rsid w:val="00314200"/>
    <w:rsid w:val="003169DF"/>
    <w:rsid w:val="0035038F"/>
    <w:rsid w:val="00354134"/>
    <w:rsid w:val="00365A69"/>
    <w:rsid w:val="00391E7D"/>
    <w:rsid w:val="00395874"/>
    <w:rsid w:val="003B1B1D"/>
    <w:rsid w:val="003B45A0"/>
    <w:rsid w:val="003C66F7"/>
    <w:rsid w:val="003D1771"/>
    <w:rsid w:val="003D3BC1"/>
    <w:rsid w:val="003E4A13"/>
    <w:rsid w:val="0040799A"/>
    <w:rsid w:val="00415350"/>
    <w:rsid w:val="0044540D"/>
    <w:rsid w:val="00451B88"/>
    <w:rsid w:val="00463259"/>
    <w:rsid w:val="004637E6"/>
    <w:rsid w:val="004755F7"/>
    <w:rsid w:val="0048650D"/>
    <w:rsid w:val="00491D2E"/>
    <w:rsid w:val="004A6B31"/>
    <w:rsid w:val="00514B43"/>
    <w:rsid w:val="00517094"/>
    <w:rsid w:val="0054190F"/>
    <w:rsid w:val="005520F7"/>
    <w:rsid w:val="005728AB"/>
    <w:rsid w:val="00572FDF"/>
    <w:rsid w:val="00583717"/>
    <w:rsid w:val="00590DEA"/>
    <w:rsid w:val="005A5A25"/>
    <w:rsid w:val="005D7423"/>
    <w:rsid w:val="005E0938"/>
    <w:rsid w:val="005E35E2"/>
    <w:rsid w:val="00600193"/>
    <w:rsid w:val="006029FC"/>
    <w:rsid w:val="00611268"/>
    <w:rsid w:val="006128A4"/>
    <w:rsid w:val="00632378"/>
    <w:rsid w:val="006350F6"/>
    <w:rsid w:val="00644F43"/>
    <w:rsid w:val="00664E23"/>
    <w:rsid w:val="00672472"/>
    <w:rsid w:val="00674F90"/>
    <w:rsid w:val="006A5387"/>
    <w:rsid w:val="006B4E73"/>
    <w:rsid w:val="006D491C"/>
    <w:rsid w:val="006F1412"/>
    <w:rsid w:val="00706ECA"/>
    <w:rsid w:val="00710E8C"/>
    <w:rsid w:val="00713729"/>
    <w:rsid w:val="00750A50"/>
    <w:rsid w:val="00750B70"/>
    <w:rsid w:val="00751CB6"/>
    <w:rsid w:val="007624EF"/>
    <w:rsid w:val="007630CE"/>
    <w:rsid w:val="0077177D"/>
    <w:rsid w:val="007759EF"/>
    <w:rsid w:val="0078139C"/>
    <w:rsid w:val="00784579"/>
    <w:rsid w:val="00787FB5"/>
    <w:rsid w:val="007B0231"/>
    <w:rsid w:val="007C1619"/>
    <w:rsid w:val="007C3F3F"/>
    <w:rsid w:val="007C4C24"/>
    <w:rsid w:val="007C73EA"/>
    <w:rsid w:val="007E597B"/>
    <w:rsid w:val="007E6863"/>
    <w:rsid w:val="007F2357"/>
    <w:rsid w:val="007F41B4"/>
    <w:rsid w:val="00801595"/>
    <w:rsid w:val="008245E4"/>
    <w:rsid w:val="008319B6"/>
    <w:rsid w:val="008718D9"/>
    <w:rsid w:val="00871B6F"/>
    <w:rsid w:val="00876872"/>
    <w:rsid w:val="008778BB"/>
    <w:rsid w:val="00882AE6"/>
    <w:rsid w:val="00884441"/>
    <w:rsid w:val="008A6162"/>
    <w:rsid w:val="008A7A99"/>
    <w:rsid w:val="008B6234"/>
    <w:rsid w:val="00901FD4"/>
    <w:rsid w:val="00911AA9"/>
    <w:rsid w:val="00913274"/>
    <w:rsid w:val="00924F1A"/>
    <w:rsid w:val="00933AE9"/>
    <w:rsid w:val="00935D66"/>
    <w:rsid w:val="009524C8"/>
    <w:rsid w:val="00957380"/>
    <w:rsid w:val="00970304"/>
    <w:rsid w:val="00973203"/>
    <w:rsid w:val="0098003A"/>
    <w:rsid w:val="009969EB"/>
    <w:rsid w:val="009B34B8"/>
    <w:rsid w:val="009B40C9"/>
    <w:rsid w:val="009B4369"/>
    <w:rsid w:val="009C1197"/>
    <w:rsid w:val="009D0729"/>
    <w:rsid w:val="009D3423"/>
    <w:rsid w:val="009D5EC4"/>
    <w:rsid w:val="00A0023C"/>
    <w:rsid w:val="00A051B7"/>
    <w:rsid w:val="00A21301"/>
    <w:rsid w:val="00A261B5"/>
    <w:rsid w:val="00A3036F"/>
    <w:rsid w:val="00A425E6"/>
    <w:rsid w:val="00A426CD"/>
    <w:rsid w:val="00A4317B"/>
    <w:rsid w:val="00A4780C"/>
    <w:rsid w:val="00A72A8C"/>
    <w:rsid w:val="00A754FB"/>
    <w:rsid w:val="00A85877"/>
    <w:rsid w:val="00AA2120"/>
    <w:rsid w:val="00AB17B7"/>
    <w:rsid w:val="00AB5D54"/>
    <w:rsid w:val="00AB6F71"/>
    <w:rsid w:val="00AD1A6C"/>
    <w:rsid w:val="00AD769E"/>
    <w:rsid w:val="00AF601D"/>
    <w:rsid w:val="00B31707"/>
    <w:rsid w:val="00B43A8A"/>
    <w:rsid w:val="00B622B9"/>
    <w:rsid w:val="00B70965"/>
    <w:rsid w:val="00B71C5E"/>
    <w:rsid w:val="00BB13B6"/>
    <w:rsid w:val="00BB1A12"/>
    <w:rsid w:val="00BC190F"/>
    <w:rsid w:val="00BD1C9B"/>
    <w:rsid w:val="00BF3488"/>
    <w:rsid w:val="00BF41C0"/>
    <w:rsid w:val="00C05227"/>
    <w:rsid w:val="00C2005B"/>
    <w:rsid w:val="00C3056F"/>
    <w:rsid w:val="00C3198C"/>
    <w:rsid w:val="00C32C5E"/>
    <w:rsid w:val="00C36E34"/>
    <w:rsid w:val="00C44967"/>
    <w:rsid w:val="00C4607C"/>
    <w:rsid w:val="00C84392"/>
    <w:rsid w:val="00C94E64"/>
    <w:rsid w:val="00CC1AC9"/>
    <w:rsid w:val="00CD3C5E"/>
    <w:rsid w:val="00CF06EB"/>
    <w:rsid w:val="00CF3D5A"/>
    <w:rsid w:val="00D0407D"/>
    <w:rsid w:val="00D06B19"/>
    <w:rsid w:val="00D245B8"/>
    <w:rsid w:val="00D500BC"/>
    <w:rsid w:val="00D5087C"/>
    <w:rsid w:val="00D529C1"/>
    <w:rsid w:val="00D71BC2"/>
    <w:rsid w:val="00D72B28"/>
    <w:rsid w:val="00D836D2"/>
    <w:rsid w:val="00DA0F29"/>
    <w:rsid w:val="00DB4C28"/>
    <w:rsid w:val="00DD09FF"/>
    <w:rsid w:val="00DD32EE"/>
    <w:rsid w:val="00DD6723"/>
    <w:rsid w:val="00DD68A3"/>
    <w:rsid w:val="00DD6C50"/>
    <w:rsid w:val="00DD720B"/>
    <w:rsid w:val="00DE306E"/>
    <w:rsid w:val="00DE454E"/>
    <w:rsid w:val="00E12856"/>
    <w:rsid w:val="00E163C3"/>
    <w:rsid w:val="00E169D6"/>
    <w:rsid w:val="00E306E2"/>
    <w:rsid w:val="00E50568"/>
    <w:rsid w:val="00E52B54"/>
    <w:rsid w:val="00E5688E"/>
    <w:rsid w:val="00E6779F"/>
    <w:rsid w:val="00E85651"/>
    <w:rsid w:val="00EC0D42"/>
    <w:rsid w:val="00ED24C1"/>
    <w:rsid w:val="00F01B11"/>
    <w:rsid w:val="00F11514"/>
    <w:rsid w:val="00F12091"/>
    <w:rsid w:val="00F125C5"/>
    <w:rsid w:val="00F252E9"/>
    <w:rsid w:val="00F363ED"/>
    <w:rsid w:val="00F64AAB"/>
    <w:rsid w:val="00F67939"/>
    <w:rsid w:val="00F83320"/>
    <w:rsid w:val="00F869E9"/>
    <w:rsid w:val="00F91E12"/>
    <w:rsid w:val="00FA42EE"/>
    <w:rsid w:val="00FB3D7A"/>
    <w:rsid w:val="00FB5291"/>
    <w:rsid w:val="00FC1932"/>
    <w:rsid w:val="00FC1EC0"/>
    <w:rsid w:val="00FC27D0"/>
    <w:rsid w:val="00FC2845"/>
    <w:rsid w:val="00FE4CA6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2AE3"/>
  <w15:chartTrackingRefBased/>
  <w15:docId w15:val="{1E700EF2-1BE4-5441-8B55-4A4C8648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27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0F29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mdalamin.khan.121@facebook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7D28B0-6923-C14F-BD13-7BE257205678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%7bFC7D28B0-6923-C14F-BD13-7BE257205678%7dtf50002018.dotx</Template>
  <TotalTime>377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a01912110770@gmail.com</dc:creator>
  <cp:keywords/>
  <dc:description/>
  <cp:lastModifiedBy>a01912110770@gmail.com</cp:lastModifiedBy>
  <cp:revision>13</cp:revision>
  <dcterms:created xsi:type="dcterms:W3CDTF">2021-03-13T12:54:00Z</dcterms:created>
  <dcterms:modified xsi:type="dcterms:W3CDTF">2021-03-14T03:56:00Z</dcterms:modified>
</cp:coreProperties>
</file>